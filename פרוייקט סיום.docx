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6912" w14:textId="04E0B008" w:rsidR="00092798" w:rsidRPr="00B821D7" w:rsidRDefault="00B821D7" w:rsidP="00AD1C0E">
      <w:pPr>
        <w:pStyle w:val="a8"/>
        <w:bidi/>
        <w:rPr>
          <w:color w:val="auto"/>
          <w:rtl/>
        </w:rPr>
      </w:pPr>
      <w:proofErr w:type="spellStart"/>
      <w:r w:rsidRPr="00B821D7">
        <w:rPr>
          <w:rFonts w:hint="cs"/>
          <w:color w:val="auto"/>
          <w:rtl/>
        </w:rPr>
        <w:t>פרוייקט</w:t>
      </w:r>
      <w:proofErr w:type="spellEnd"/>
      <w:r w:rsidRPr="00B821D7">
        <w:rPr>
          <w:rFonts w:hint="cs"/>
          <w:color w:val="auto"/>
          <w:rtl/>
        </w:rPr>
        <w:t xml:space="preserve"> סיום </w:t>
      </w:r>
      <w:r w:rsidRPr="00B821D7">
        <w:rPr>
          <w:color w:val="auto"/>
          <w:rtl/>
        </w:rPr>
        <w:t>–</w:t>
      </w:r>
      <w:r w:rsidRPr="00B821D7">
        <w:rPr>
          <w:rFonts w:hint="cs"/>
          <w:color w:val="auto"/>
          <w:rtl/>
        </w:rPr>
        <w:t xml:space="preserve"> מחשוב מקבילי</w:t>
      </w:r>
    </w:p>
    <w:p w14:paraId="764DDD97" w14:textId="073DC81B" w:rsidR="00092798" w:rsidRPr="00B821D7" w:rsidRDefault="00092798" w:rsidP="00B821D7">
      <w:pPr>
        <w:pStyle w:val="3"/>
        <w:numPr>
          <w:ilvl w:val="0"/>
          <w:numId w:val="0"/>
        </w:numPr>
        <w:bidi/>
        <w:ind w:left="1080"/>
        <w:rPr>
          <w:color w:val="auto"/>
        </w:rPr>
      </w:pPr>
    </w:p>
    <w:p w14:paraId="243ADB99" w14:textId="75D6361B" w:rsidR="00092798" w:rsidRPr="00B821D7" w:rsidRDefault="00B821D7" w:rsidP="00B821D7">
      <w:pPr>
        <w:pStyle w:val="1"/>
        <w:numPr>
          <w:ilvl w:val="0"/>
          <w:numId w:val="0"/>
        </w:numPr>
        <w:bidi/>
        <w:ind w:left="360" w:hanging="360"/>
        <w:rPr>
          <w:color w:val="auto"/>
          <w:rtl/>
        </w:rPr>
      </w:pPr>
      <w:r w:rsidRPr="00B821D7">
        <w:rPr>
          <w:rFonts w:hint="cs"/>
          <w:color w:val="auto"/>
          <w:rtl/>
        </w:rPr>
        <w:t>פתרון מוצע</w:t>
      </w:r>
    </w:p>
    <w:p w14:paraId="1004507F" w14:textId="4C108188" w:rsidR="00092798" w:rsidRPr="00B821D7" w:rsidRDefault="00B821D7" w:rsidP="00B821D7">
      <w:pPr>
        <w:bidi/>
        <w:rPr>
          <w:color w:val="auto"/>
          <w:rtl/>
          <w:lang w:val="en-US"/>
        </w:rPr>
      </w:pPr>
      <w:r w:rsidRPr="00B821D7">
        <w:rPr>
          <w:rFonts w:hint="cs"/>
          <w:color w:val="auto"/>
          <w:rtl/>
        </w:rPr>
        <w:t xml:space="preserve">שימוש </w:t>
      </w:r>
      <w:proofErr w:type="spellStart"/>
      <w:r w:rsidRPr="00B821D7">
        <w:rPr>
          <w:rFonts w:hint="cs"/>
          <w:color w:val="auto"/>
          <w:rtl/>
        </w:rPr>
        <w:t>בmpi</w:t>
      </w:r>
      <w:proofErr w:type="spellEnd"/>
      <w:r w:rsidRPr="00B821D7">
        <w:rPr>
          <w:rFonts w:hint="cs"/>
          <w:color w:val="auto"/>
          <w:rtl/>
        </w:rPr>
        <w:t xml:space="preserve"> כך שהתמונות מתחלקות באופן שווה כמספר התהליכים כשיש מאסטר אחד שמנהל את העבודה בין התהליכים השונים ומקבל מהם את התוצאות </w:t>
      </w:r>
      <w:r w:rsidRPr="00B821D7">
        <w:rPr>
          <w:rFonts w:hint="cs"/>
          <w:color w:val="auto"/>
          <w:rtl/>
          <w:lang w:val="en-US"/>
        </w:rPr>
        <w:t xml:space="preserve">כל תהליך ישתמש </w:t>
      </w:r>
      <w:proofErr w:type="spellStart"/>
      <w:r w:rsidRPr="00B821D7">
        <w:rPr>
          <w:rFonts w:hint="cs"/>
          <w:color w:val="auto"/>
          <w:rtl/>
          <w:lang w:val="en-US"/>
        </w:rPr>
        <w:t>בopenmp</w:t>
      </w:r>
      <w:proofErr w:type="spellEnd"/>
      <w:r w:rsidRPr="00B821D7">
        <w:rPr>
          <w:rFonts w:hint="cs"/>
          <w:color w:val="auto"/>
          <w:rtl/>
          <w:lang w:val="en-US"/>
        </w:rPr>
        <w:t xml:space="preserve"> כדי למקבל את בדיקת כל אובייקט</w:t>
      </w:r>
    </w:p>
    <w:p w14:paraId="57F41E96" w14:textId="77777777" w:rsidR="00B821D7" w:rsidRPr="00B821D7" w:rsidRDefault="00B821D7" w:rsidP="00B821D7">
      <w:pPr>
        <w:bidi/>
        <w:rPr>
          <w:color w:val="auto"/>
          <w:lang w:val="en-US"/>
        </w:rPr>
      </w:pPr>
    </w:p>
    <w:p w14:paraId="78284E6E" w14:textId="0A5F6E9C" w:rsidR="00B821D7" w:rsidRPr="00B821D7" w:rsidRDefault="00B821D7" w:rsidP="00B821D7">
      <w:pPr>
        <w:pStyle w:val="af9"/>
        <w:numPr>
          <w:ilvl w:val="0"/>
          <w:numId w:val="2"/>
        </w:numPr>
        <w:bidi/>
        <w:rPr>
          <w:color w:val="auto"/>
          <w:rtl/>
          <w:lang w:val="en-US"/>
        </w:rPr>
      </w:pPr>
      <w:r w:rsidRPr="00B821D7">
        <w:rPr>
          <w:rFonts w:hint="cs"/>
          <w:color w:val="auto"/>
          <w:rtl/>
          <w:lang w:val="en-US"/>
        </w:rPr>
        <w:t xml:space="preserve">הגדרתי </w:t>
      </w:r>
      <w:proofErr w:type="spellStart"/>
      <w:r w:rsidRPr="00B821D7">
        <w:rPr>
          <w:rFonts w:hint="cs"/>
          <w:color w:val="auto"/>
          <w:rtl/>
          <w:lang w:val="en-US"/>
        </w:rPr>
        <w:t>struct</w:t>
      </w:r>
      <w:proofErr w:type="spellEnd"/>
      <w:r w:rsidRPr="00B821D7">
        <w:rPr>
          <w:rFonts w:hint="cs"/>
          <w:color w:val="auto"/>
          <w:rtl/>
          <w:lang w:val="en-US"/>
        </w:rPr>
        <w:t xml:space="preserve"> </w:t>
      </w:r>
      <w:proofErr w:type="spellStart"/>
      <w:r w:rsidRPr="00B821D7">
        <w:rPr>
          <w:rFonts w:hint="cs"/>
          <w:color w:val="auto"/>
          <w:rtl/>
          <w:lang w:val="en-US"/>
        </w:rPr>
        <w:t>elemnt</w:t>
      </w:r>
      <w:proofErr w:type="spellEnd"/>
      <w:r w:rsidRPr="00B821D7">
        <w:rPr>
          <w:rFonts w:hint="cs"/>
          <w:color w:val="auto"/>
          <w:rtl/>
          <w:lang w:val="en-US"/>
        </w:rPr>
        <w:t xml:space="preserve"> כדי לייצג את התמונות והאובייקטים באופן הבא :</w:t>
      </w:r>
      <w:r w:rsidRPr="00B821D7">
        <w:rPr>
          <w:rFonts w:hint="cs"/>
          <w:color w:val="auto"/>
          <w:lang w:val="en-US"/>
        </w:rPr>
        <w:t xml:space="preserve"> </w:t>
      </w:r>
    </w:p>
    <w:p w14:paraId="66068A9C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struct Element</w:t>
      </w:r>
    </w:p>
    <w:p w14:paraId="24007863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{</w:t>
      </w:r>
    </w:p>
    <w:p w14:paraId="41172F27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    int id;</w:t>
      </w:r>
    </w:p>
    <w:p w14:paraId="3178C60F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    int n;</w:t>
      </w:r>
    </w:p>
    <w:p w14:paraId="0152ED98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    int **matrix;</w:t>
      </w:r>
    </w:p>
    <w:p w14:paraId="65717FE9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};</w:t>
      </w:r>
    </w:p>
    <w:p w14:paraId="4E45077B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typedef struct Element </w:t>
      </w:r>
      <w:proofErr w:type="spellStart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Element</w:t>
      </w:r>
      <w:proofErr w:type="spellEnd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;</w:t>
      </w:r>
    </w:p>
    <w:p w14:paraId="5F0EB505" w14:textId="77777777" w:rsidR="00B821D7" w:rsidRPr="00B821D7" w:rsidRDefault="00B821D7" w:rsidP="00B821D7">
      <w:pPr>
        <w:bidi/>
        <w:rPr>
          <w:color w:val="auto"/>
          <w:rtl/>
          <w:lang w:val="en-US"/>
        </w:rPr>
      </w:pPr>
    </w:p>
    <w:p w14:paraId="6B2A9B19" w14:textId="77777777" w:rsidR="00B821D7" w:rsidRPr="00B821D7" w:rsidRDefault="00B821D7" w:rsidP="00B821D7">
      <w:pPr>
        <w:pStyle w:val="af9"/>
        <w:numPr>
          <w:ilvl w:val="0"/>
          <w:numId w:val="2"/>
        </w:numPr>
        <w:bidi/>
        <w:rPr>
          <w:color w:val="auto"/>
          <w:lang w:val="en-US"/>
        </w:rPr>
      </w:pPr>
      <w:r w:rsidRPr="00B821D7">
        <w:rPr>
          <w:rFonts w:hint="cs"/>
          <w:color w:val="auto"/>
          <w:rtl/>
          <w:lang w:val="en-US"/>
        </w:rPr>
        <w:t xml:space="preserve">בנוסף הגדרתי מחלקה מנהלת אשר מכילה בה את כל המידע מהקובץ input.txt </w:t>
      </w:r>
    </w:p>
    <w:p w14:paraId="6AD35876" w14:textId="098FF8ED" w:rsidR="00B821D7" w:rsidRPr="00B821D7" w:rsidRDefault="00B821D7" w:rsidP="00B821D7">
      <w:pPr>
        <w:shd w:val="clear" w:color="auto" w:fill="1E1E1E"/>
        <w:spacing w:line="270" w:lineRule="atLeast"/>
        <w:ind w:left="0"/>
        <w:rPr>
          <w:rFonts w:ascii="Menlo" w:eastAsia="Times New Roman" w:hAnsi="Menlo" w:cs="Courier New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struct </w:t>
      </w:r>
      <w:r w:rsidRPr="00B821D7">
        <w:rPr>
          <w:rFonts w:ascii="Menlo" w:eastAsia="Times New Roman" w:hAnsi="Menlo" w:cs="Courier New"/>
          <w:color w:val="auto"/>
          <w:sz w:val="18"/>
          <w:szCs w:val="18"/>
          <w:lang w:val="en-US" w:eastAsia="en-US"/>
        </w:rPr>
        <w:t>Manager</w:t>
      </w:r>
    </w:p>
    <w:p w14:paraId="48F5A56C" w14:textId="6822C1A6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Courier New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{</w:t>
      </w:r>
    </w:p>
    <w:p w14:paraId="12D7F222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    double </w:t>
      </w:r>
      <w:proofErr w:type="spellStart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matchingValueFromFile</w:t>
      </w:r>
      <w:proofErr w:type="spellEnd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;</w:t>
      </w:r>
    </w:p>
    <w:p w14:paraId="0170CA49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    int </w:t>
      </w:r>
      <w:proofErr w:type="spellStart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num_pictures</w:t>
      </w:r>
      <w:proofErr w:type="spellEnd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;</w:t>
      </w:r>
    </w:p>
    <w:p w14:paraId="5F0D1461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    Element *pictures;</w:t>
      </w:r>
    </w:p>
    <w:p w14:paraId="13D3C07B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    int </w:t>
      </w:r>
      <w:proofErr w:type="spellStart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num_patterns</w:t>
      </w:r>
      <w:proofErr w:type="spellEnd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;</w:t>
      </w:r>
    </w:p>
    <w:p w14:paraId="3D8BFB8F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    Element *patterns;</w:t>
      </w:r>
    </w:p>
    <w:p w14:paraId="3E3E84BA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};</w:t>
      </w:r>
    </w:p>
    <w:p w14:paraId="7F769CFF" w14:textId="77777777" w:rsidR="00B821D7" w:rsidRPr="00B821D7" w:rsidRDefault="00B821D7" w:rsidP="00B821D7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</w:pPr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 xml:space="preserve">typedef struct Manager </w:t>
      </w:r>
      <w:proofErr w:type="spellStart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Manager</w:t>
      </w:r>
      <w:proofErr w:type="spellEnd"/>
      <w:r w:rsidRPr="00B821D7">
        <w:rPr>
          <w:rFonts w:ascii="Menlo" w:eastAsia="Times New Roman" w:hAnsi="Menlo" w:cs="Menlo"/>
          <w:color w:val="auto"/>
          <w:sz w:val="18"/>
          <w:szCs w:val="18"/>
          <w:lang w:val="en-US" w:eastAsia="en-US"/>
        </w:rPr>
        <w:t>;</w:t>
      </w:r>
    </w:p>
    <w:p w14:paraId="2C8F3129" w14:textId="0471E325" w:rsidR="00B821D7" w:rsidRPr="00B821D7" w:rsidRDefault="00B821D7" w:rsidP="00B821D7">
      <w:pPr>
        <w:bidi/>
        <w:ind w:left="0"/>
        <w:rPr>
          <w:color w:val="auto"/>
          <w:rtl/>
          <w:lang w:val="en-US"/>
        </w:rPr>
      </w:pPr>
    </w:p>
    <w:p w14:paraId="1FCA54E2" w14:textId="302721A4" w:rsidR="00B821D7" w:rsidRDefault="00B821D7" w:rsidP="00B821D7">
      <w:pPr>
        <w:bidi/>
        <w:rPr>
          <w:color w:val="auto"/>
          <w:rtl/>
        </w:rPr>
      </w:pPr>
      <w:proofErr w:type="spellStart"/>
      <w:r w:rsidRPr="00B821D7">
        <w:rPr>
          <w:rFonts w:hint="cs"/>
          <w:color w:val="auto"/>
          <w:rtl/>
        </w:rPr>
        <w:t>הmaster</w:t>
      </w:r>
      <w:proofErr w:type="spellEnd"/>
      <w:r w:rsidRPr="00B821D7">
        <w:rPr>
          <w:rFonts w:hint="cs"/>
          <w:color w:val="auto"/>
          <w:rtl/>
        </w:rPr>
        <w:t xml:space="preserve"> יארוז את המנהל וישלח אותו לכל ה</w:t>
      </w:r>
      <w:r>
        <w:rPr>
          <w:rFonts w:hint="cs"/>
          <w:color w:val="auto"/>
          <w:rtl/>
        </w:rPr>
        <w:t>ת</w:t>
      </w:r>
      <w:r w:rsidRPr="00B821D7">
        <w:rPr>
          <w:rFonts w:hint="cs"/>
          <w:color w:val="auto"/>
          <w:rtl/>
        </w:rPr>
        <w:t xml:space="preserve">הליכים </w:t>
      </w:r>
    </w:p>
    <w:p w14:paraId="03E6A1CC" w14:textId="77777777" w:rsidR="00B821D7" w:rsidRDefault="00B821D7" w:rsidP="00B821D7">
      <w:pPr>
        <w:bidi/>
        <w:rPr>
          <w:color w:val="auto"/>
          <w:rtl/>
          <w:lang w:val="en-US"/>
        </w:rPr>
      </w:pPr>
      <w:r>
        <w:rPr>
          <w:rFonts w:hint="cs"/>
          <w:color w:val="auto"/>
          <w:rtl/>
        </w:rPr>
        <w:t>כל תהליך באופן סטטי יבדוק את החלק שלו ויחזיר תשובה עבור כל תמונה באופן הבא</w:t>
      </w:r>
      <w:r>
        <w:rPr>
          <w:color w:val="auto"/>
          <w:rtl/>
        </w:rPr>
        <w:br/>
      </w:r>
      <w:r>
        <w:rPr>
          <w:rFonts w:hint="cs"/>
          <w:color w:val="auto"/>
          <w:rtl/>
        </w:rPr>
        <w:t xml:space="preserve">אם נמצאו 3 אובייקטים ישלח מערך של 9 מספרים שמהווים את המידע על התמונה האובייקטים שנמצאו ומיקומם </w:t>
      </w:r>
      <w:r>
        <w:rPr>
          <w:color w:val="auto"/>
          <w:rtl/>
        </w:rPr>
        <w:br/>
      </w:r>
      <w:r>
        <w:rPr>
          <w:rFonts w:hint="cs"/>
          <w:color w:val="auto"/>
          <w:rtl/>
        </w:rPr>
        <w:t xml:space="preserve">אם לא נשלח מערך באותו גודל עם ערכים של </w:t>
      </w:r>
      <w:r>
        <w:rPr>
          <w:color w:val="auto"/>
          <w:lang w:val="en-US"/>
        </w:rPr>
        <w:t>-1</w:t>
      </w:r>
      <w:r>
        <w:rPr>
          <w:rFonts w:hint="cs"/>
          <w:color w:val="auto"/>
          <w:rtl/>
          <w:lang w:val="en-US"/>
        </w:rPr>
        <w:t xml:space="preserve"> </w:t>
      </w:r>
    </w:p>
    <w:p w14:paraId="298E4E9E" w14:textId="19B8CC88" w:rsidR="00B821D7" w:rsidRDefault="00B821D7" w:rsidP="00B821D7">
      <w:pPr>
        <w:bidi/>
        <w:rPr>
          <w:color w:val="auto"/>
          <w:rtl/>
        </w:rPr>
      </w:pPr>
      <w:r>
        <w:rPr>
          <w:rFonts w:hint="cs"/>
          <w:color w:val="auto"/>
          <w:rtl/>
        </w:rPr>
        <w:t xml:space="preserve">בסופו של דבר ה </w:t>
      </w:r>
      <w:proofErr w:type="spellStart"/>
      <w:r>
        <w:rPr>
          <w:rFonts w:hint="cs"/>
          <w:color w:val="auto"/>
          <w:rtl/>
        </w:rPr>
        <w:t>master</w:t>
      </w:r>
      <w:proofErr w:type="spellEnd"/>
      <w:r>
        <w:rPr>
          <w:rFonts w:hint="cs"/>
          <w:color w:val="auto"/>
          <w:rtl/>
        </w:rPr>
        <w:t xml:space="preserve"> יקבל את כל התשובות מהתהליכים וידפיס אותם לקובץ </w:t>
      </w:r>
      <w:proofErr w:type="spellStart"/>
      <w:r>
        <w:rPr>
          <w:rFonts w:hint="cs"/>
          <w:color w:val="auto"/>
          <w:rtl/>
        </w:rPr>
        <w:t>output</w:t>
      </w:r>
      <w:proofErr w:type="spellEnd"/>
      <w:r>
        <w:rPr>
          <w:rFonts w:hint="cs"/>
          <w:color w:val="auto"/>
          <w:rtl/>
        </w:rPr>
        <w:t xml:space="preserve"> </w:t>
      </w:r>
    </w:p>
    <w:p w14:paraId="355C2906" w14:textId="77777777" w:rsidR="00B821D7" w:rsidRDefault="00B821D7" w:rsidP="00B821D7">
      <w:pPr>
        <w:bidi/>
        <w:rPr>
          <w:color w:val="auto"/>
          <w:rtl/>
        </w:rPr>
      </w:pPr>
    </w:p>
    <w:p w14:paraId="00448175" w14:textId="35A0C8F1" w:rsidR="00B821D7" w:rsidRPr="00B821D7" w:rsidRDefault="00B821D7" w:rsidP="00B821D7">
      <w:pPr>
        <w:bidi/>
        <w:rPr>
          <w:color w:val="auto"/>
        </w:rPr>
      </w:pPr>
      <w:r>
        <w:rPr>
          <w:rFonts w:hint="cs"/>
          <w:color w:val="auto"/>
          <w:rtl/>
        </w:rPr>
        <w:t>בחרתי בפתרון זה כי הוא פתרון פשוט שמראה בקלות איך ניתן ל</w:t>
      </w:r>
      <w:r w:rsidR="005A76AD">
        <w:rPr>
          <w:rFonts w:hint="cs"/>
          <w:color w:val="auto"/>
          <w:rtl/>
        </w:rPr>
        <w:t xml:space="preserve">ארוז מידע ולשלוח אותו בצורה יעילה ומהירה בין </w:t>
      </w:r>
      <w:proofErr w:type="spellStart"/>
      <w:r w:rsidR="005A76AD">
        <w:rPr>
          <w:rFonts w:hint="cs"/>
          <w:color w:val="auto"/>
          <w:rtl/>
        </w:rPr>
        <w:t>הפרוססים</w:t>
      </w:r>
      <w:proofErr w:type="spellEnd"/>
      <w:r w:rsidR="005A76AD">
        <w:rPr>
          <w:rFonts w:hint="cs"/>
          <w:color w:val="auto"/>
          <w:rtl/>
        </w:rPr>
        <w:t xml:space="preserve"> השונים ול</w:t>
      </w:r>
      <w:r>
        <w:rPr>
          <w:rFonts w:hint="cs"/>
          <w:color w:val="auto"/>
          <w:rtl/>
        </w:rPr>
        <w:t xml:space="preserve">חלק עבודה בין תהליכים </w:t>
      </w:r>
      <w:proofErr w:type="spellStart"/>
      <w:r>
        <w:rPr>
          <w:rFonts w:hint="cs"/>
          <w:color w:val="auto"/>
          <w:rtl/>
        </w:rPr>
        <w:t>ות׳רדים</w:t>
      </w:r>
      <w:proofErr w:type="spellEnd"/>
      <w:r>
        <w:rPr>
          <w:rFonts w:hint="cs"/>
          <w:color w:val="auto"/>
          <w:rtl/>
        </w:rPr>
        <w:t xml:space="preserve"> שונים</w:t>
      </w:r>
      <w:r w:rsidR="005A76AD">
        <w:rPr>
          <w:rFonts w:hint="cs"/>
          <w:color w:val="auto"/>
          <w:rtl/>
        </w:rPr>
        <w:t xml:space="preserve"> </w:t>
      </w:r>
      <w:proofErr w:type="spellStart"/>
      <w:r w:rsidR="005A76AD">
        <w:rPr>
          <w:rFonts w:hint="cs"/>
          <w:color w:val="auto"/>
          <w:rtl/>
        </w:rPr>
        <w:t>ביעיליות</w:t>
      </w:r>
      <w:proofErr w:type="spellEnd"/>
    </w:p>
    <w:sectPr w:rsidR="00B821D7" w:rsidRPr="00B821D7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ADEC" w14:textId="77777777" w:rsidR="00F5278B" w:rsidRDefault="00F5278B">
      <w:pPr>
        <w:spacing w:after="0" w:line="240" w:lineRule="auto"/>
      </w:pPr>
      <w:r>
        <w:separator/>
      </w:r>
    </w:p>
    <w:p w14:paraId="3224ED0F" w14:textId="77777777" w:rsidR="00F5278B" w:rsidRDefault="00F5278B"/>
  </w:endnote>
  <w:endnote w:type="continuationSeparator" w:id="0">
    <w:p w14:paraId="2078071F" w14:textId="77777777" w:rsidR="00F5278B" w:rsidRDefault="00F5278B">
      <w:pPr>
        <w:spacing w:after="0" w:line="240" w:lineRule="auto"/>
      </w:pPr>
      <w:r>
        <w:continuationSeparator/>
      </w:r>
    </w:p>
    <w:p w14:paraId="37B5E65C" w14:textId="77777777" w:rsidR="00F5278B" w:rsidRDefault="00F52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33F5" w14:textId="77777777" w:rsidR="00092798" w:rsidRDefault="00AD1C0E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8063" w14:textId="77777777" w:rsidR="00F5278B" w:rsidRDefault="00F5278B">
      <w:pPr>
        <w:spacing w:after="0" w:line="240" w:lineRule="auto"/>
      </w:pPr>
      <w:r>
        <w:separator/>
      </w:r>
    </w:p>
    <w:p w14:paraId="331A1D39" w14:textId="77777777" w:rsidR="00F5278B" w:rsidRDefault="00F5278B"/>
  </w:footnote>
  <w:footnote w:type="continuationSeparator" w:id="0">
    <w:p w14:paraId="272A96BC" w14:textId="77777777" w:rsidR="00F5278B" w:rsidRDefault="00F5278B">
      <w:pPr>
        <w:spacing w:after="0" w:line="240" w:lineRule="auto"/>
      </w:pPr>
      <w:r>
        <w:continuationSeparator/>
      </w:r>
    </w:p>
    <w:p w14:paraId="27E56857" w14:textId="77777777" w:rsidR="00F5278B" w:rsidRDefault="00F527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D39"/>
    <w:multiLevelType w:val="hybridMultilevel"/>
    <w:tmpl w:val="7A78D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310674939">
    <w:abstractNumId w:val="1"/>
  </w:num>
  <w:num w:numId="2" w16cid:durableId="88626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D7"/>
    <w:rsid w:val="00092798"/>
    <w:rsid w:val="004B260E"/>
    <w:rsid w:val="004F29B4"/>
    <w:rsid w:val="00570E91"/>
    <w:rsid w:val="005A76AD"/>
    <w:rsid w:val="00874944"/>
    <w:rsid w:val="00AD1C0E"/>
    <w:rsid w:val="00B821D7"/>
    <w:rsid w:val="00D3587D"/>
    <w:rsid w:val="00F5278B"/>
    <w:rsid w:val="00F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9743"/>
  <w15:chartTrackingRefBased/>
  <w15:docId w15:val="{21D23E09-DBC0-A249-A0CE-AE3781B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668"/>
    <w:rPr>
      <w:lang w:val="en-GB" w:bidi="he-IL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rsid w:val="00AD1C0E"/>
    <w:pPr>
      <w:pBdr>
        <w:right w:val="single" w:sz="48" w:space="4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כותרת טקסט תו"/>
    <w:basedOn w:val="a0"/>
    <w:link w:val="a8"/>
    <w:uiPriority w:val="2"/>
    <w:rsid w:val="00AD1C0E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GB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תאריך תו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ציטוט חזק תו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ציטוט תו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כותרת משנה תו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unhideWhenUsed/>
    <w:qFormat/>
    <w:rsid w:val="00B8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he-IL%7b7E06DFF2-9B68-0C42-A89E-AE204B100164%7d/%7bD7A13028-9B86-5A45-A7ED-06534FF66699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{D7A13028-9B86-5A45-A7ED-06534FF66699}tf10002082.dotx</Template>
  <TotalTime>1</TotalTime>
  <Pages>1</Pages>
  <Words>189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2</cp:revision>
  <dcterms:created xsi:type="dcterms:W3CDTF">2023-03-24T13:15:00Z</dcterms:created>
  <dcterms:modified xsi:type="dcterms:W3CDTF">2023-03-24T13:15:00Z</dcterms:modified>
</cp:coreProperties>
</file>